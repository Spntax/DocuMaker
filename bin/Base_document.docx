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</w:t>
      </w:r>
      <w:r>
        <w:rPr>
          <w:b/>
        </w:rPr>
        <w:t>{{DOC_ID}}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 {{NAME}}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Cím: {{ADDRESS}}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Elérhetőség: telefon  {{P_NUMBER}}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Megjegyzés:{{NOTES}}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>Megnevezés: {{CALLSIGN}}</w:t>
            </w:r>
          </w:p>
          <w:p>
            <w:pPr>
              <w:pStyle w:val="TableContents"/>
              <w:rPr/>
            </w:pPr>
            <w:r>
              <w:rPr/>
              <w:t>Típus: {{TYPE}}</w:t>
            </w:r>
          </w:p>
          <w:p>
            <w:pPr>
              <w:pStyle w:val="TableContents"/>
              <w:rPr/>
            </w:pPr>
            <w:r>
              <w:rPr/>
              <w:t>Modell: {{MODELL}}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29"/>
        <w:gridCol w:w="4869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>Hibajelenség: {{DESCRIPTION}}</w:t>
            </w:r>
          </w:p>
          <w:p>
            <w:pPr>
              <w:pStyle w:val="TableContents"/>
              <w:rPr/>
            </w:pPr>
            <w:r>
              <w:rPr/>
              <w:t>Tartozékok: {{ADDONS}}</w:t>
            </w:r>
          </w:p>
        </w:tc>
        <w:tc>
          <w:tcPr>
            <w:tcW w:w="529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9" w:type="dxa"/>
            <w:tcBorders/>
          </w:tcPr>
          <w:p>
            <w:pPr>
              <w:pStyle w:val="TableContents"/>
              <w:rPr/>
            </w:pPr>
            <w:r>
              <w:rPr/>
              <w:t>Szerviz diagnózis: {{DIAGNOSIS}}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6"/>
        <w:gridCol w:w="270"/>
        <w:gridCol w:w="5614"/>
      </w:tblGrid>
      <w:tr>
        <w:trPr>
          <w:trHeight w:val="240" w:hRule="atLeast"/>
        </w:trPr>
        <w:tc>
          <w:tcPr>
            <w:tcW w:w="5276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{{YEAR}}.{{MONTH}}.{{DAY}}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6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4445" distB="5080" distL="2540" distR="254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5"/>
        <w:gridCol w:w="5135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{{YEAR}}.{{MONTH}}.{{DAY}}             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{{YEAR}}.{{MONTH}}.{{DAY}}            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5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2265</Characters>
  <CharactersWithSpaces>3036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2024-06-08T10:05:14Z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