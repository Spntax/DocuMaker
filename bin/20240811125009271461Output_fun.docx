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38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Példa Péter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9700 Szombathely Nincs Ilyen út 69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 06301234567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Megjegyzés:Valamien megjegyzés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>Megnevezés: Fûnyíró</w:t>
            </w:r>
          </w:p>
          <w:p>
            <w:pPr>
              <w:pStyle w:val="TableContents"/>
              <w:rPr/>
            </w:pPr>
            <w:r>
              <w:rPr/>
              <w:t>Típus: Husqwarna</w:t>
            </w:r>
          </w:p>
          <w:p>
            <w:pPr>
              <w:pStyle w:val="TableContents"/>
              <w:rPr/>
            </w:pPr>
            <w:r>
              <w:rPr/>
              <w:t>Modell: CW23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 Nem indul el</w:t>
            </w:r>
          </w:p>
          <w:p>
            <w:pPr>
              <w:pStyle w:val="TableContents"/>
              <w:rPr/>
            </w:pPr>
            <w:r>
              <w:rPr/>
              <w:t>Tartozékok: Kerék, Kesztyû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>Szerviz diagnózis: El van törve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2024.08.11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2024.08.11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2024.08.11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